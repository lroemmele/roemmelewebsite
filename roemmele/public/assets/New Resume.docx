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1035" w14:textId="77777777" w:rsidR="00165BAF" w:rsidRDefault="006D33FF" w:rsidP="006D33FF">
      <w:pPr>
        <w:pStyle w:val="ContactInfo"/>
        <w:jc w:val="center"/>
        <w:rPr>
          <w:sz w:val="32"/>
          <w:szCs w:val="32"/>
        </w:rPr>
      </w:pPr>
      <w:r w:rsidRPr="006D33FF">
        <w:rPr>
          <w:sz w:val="32"/>
          <w:szCs w:val="32"/>
        </w:rPr>
        <w:t>Luke Roemmele</w:t>
      </w:r>
    </w:p>
    <w:p w14:paraId="0EF98A63" w14:textId="77777777" w:rsidR="00866593" w:rsidRPr="006D33FF" w:rsidRDefault="00866593" w:rsidP="006D33FF">
      <w:pPr>
        <w:pStyle w:val="ContactInfo"/>
        <w:jc w:val="center"/>
        <w:rPr>
          <w:sz w:val="32"/>
          <w:szCs w:val="32"/>
        </w:rPr>
      </w:pPr>
      <w:r>
        <w:rPr>
          <w:sz w:val="32"/>
          <w:szCs w:val="32"/>
        </w:rPr>
        <w:t>Entry Level Programmer and Problem Solver</w:t>
      </w:r>
    </w:p>
    <w:p w14:paraId="163EB63C" w14:textId="77777777" w:rsidR="006D33FF" w:rsidRDefault="006D33FF" w:rsidP="006D33FF">
      <w:pPr>
        <w:pStyle w:val="ContactInfo"/>
        <w:jc w:val="center"/>
      </w:pPr>
      <w:r>
        <w:t>2016 Hidden Meadows Ave</w:t>
      </w:r>
    </w:p>
    <w:p w14:paraId="7EE1CD19" w14:textId="77777777" w:rsidR="00165BAF" w:rsidRPr="00DE7766" w:rsidRDefault="006D33FF" w:rsidP="006D33FF">
      <w:pPr>
        <w:pStyle w:val="ContactInfo"/>
        <w:jc w:val="center"/>
      </w:pPr>
      <w:r>
        <w:t>Pennsburg, PA 18073</w:t>
      </w:r>
    </w:p>
    <w:p w14:paraId="378625DA" w14:textId="77777777" w:rsidR="00165BAF" w:rsidRDefault="006D33FF" w:rsidP="006D33FF">
      <w:pPr>
        <w:pStyle w:val="ContactInfo"/>
        <w:jc w:val="center"/>
      </w:pPr>
      <w:r>
        <w:t>267-893-0426</w:t>
      </w:r>
    </w:p>
    <w:p w14:paraId="3066FA15" w14:textId="77777777" w:rsidR="007001D6" w:rsidRDefault="006D33FF" w:rsidP="006D33FF">
      <w:pPr>
        <w:pStyle w:val="ContactInfo"/>
        <w:jc w:val="center"/>
      </w:pPr>
      <w:r w:rsidRPr="006C6A0A">
        <w:t>lroemmele@gmail.com</w:t>
      </w:r>
    </w:p>
    <w:p w14:paraId="7994C1F4" w14:textId="77777777" w:rsidR="006D33FF" w:rsidRDefault="006D33FF" w:rsidP="006D33FF">
      <w:pPr>
        <w:pStyle w:val="ContactInfo"/>
        <w:jc w:val="center"/>
      </w:pPr>
    </w:p>
    <w:p w14:paraId="5AE1B509" w14:textId="77777777" w:rsidR="006D33FF" w:rsidRDefault="006D33FF" w:rsidP="006D33FF">
      <w:pPr>
        <w:pStyle w:val="ContactInfo"/>
      </w:pPr>
      <w:r>
        <w:t xml:space="preserve">GitHub Profile: </w:t>
      </w:r>
      <w:r w:rsidRPr="006D33FF">
        <w:t>https://github.com/lroemmele</w:t>
      </w:r>
    </w:p>
    <w:p w14:paraId="1FEAFCCD" w14:textId="77777777" w:rsidR="006D33FF" w:rsidRDefault="00C8006A" w:rsidP="006D33FF">
      <w:pPr>
        <w:pStyle w:val="ContactInfo"/>
      </w:pPr>
      <w:r>
        <w:t>LinkedIn</w:t>
      </w:r>
      <w:r w:rsidR="006D33FF">
        <w:t xml:space="preserve"> Profile: </w:t>
      </w:r>
      <w:r w:rsidR="006D33FF" w:rsidRPr="006D33FF">
        <w:t>https://www.linkedin.com/in/luke-roemmele-b9716465</w:t>
      </w:r>
    </w:p>
    <w:p w14:paraId="14F118D8" w14:textId="77777777" w:rsidR="00165BAF" w:rsidRDefault="009C3D5A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55754F7DBEBF48AFA355BE484FADD9BD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62237AC" w14:textId="77777777" w:rsidTr="005C0355">
        <w:tc>
          <w:tcPr>
            <w:tcW w:w="8640" w:type="dxa"/>
          </w:tcPr>
          <w:p w14:paraId="0052DE2E" w14:textId="77777777" w:rsidR="00033380" w:rsidRDefault="00F3782B" w:rsidP="00033380">
            <w:r w:rsidRPr="00F3782B">
              <w:t>Exceptionally creative and dependable Entry Level Developer with a superb work ethic. Knowledgeable in a wide variety of computer languages such as C, C#, C++, Java, HTML, CSS, JavaScript, as well as the principles and techniques of a fundamentally sound developer. Also, working knowledge of frameworks, librar</w:t>
            </w:r>
            <w:r w:rsidR="00462845">
              <w:t>ies</w:t>
            </w:r>
            <w:r w:rsidRPr="00F3782B">
              <w:t>, and databases such as React, Node.JS, .NET, Spring, jQuery, Bootstrap, MongoDB, and SQL. Highly adept at conveying complex technical information to a variety of professional</w:t>
            </w:r>
            <w:r>
              <w:t>s</w:t>
            </w:r>
            <w:r w:rsidRPr="00F3782B">
              <w:t xml:space="preserve"> and a strong aptitude for problem solving.</w:t>
            </w:r>
          </w:p>
        </w:tc>
      </w:tr>
    </w:tbl>
    <w:p w14:paraId="69BE745C" w14:textId="77777777" w:rsidR="00033380" w:rsidRPr="00033380" w:rsidRDefault="006D33FF" w:rsidP="00033380">
      <w:pPr>
        <w:pStyle w:val="Heading1"/>
      </w:pPr>
      <w:r>
        <w:t>Skills</w:t>
      </w:r>
    </w:p>
    <w:p w14:paraId="4A82E272" w14:textId="77777777" w:rsidR="00033380" w:rsidRPr="00116379" w:rsidRDefault="009C3D5A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AD92F40E83E441B989DB22F0384ED865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1A360E20" w14:textId="77777777" w:rsidR="00033380" w:rsidRDefault="006D33FF" w:rsidP="006D33FF">
      <w:pPr>
        <w:pStyle w:val="ListParagraph"/>
      </w:pPr>
      <w:r>
        <w:t>C, C++, Java, JavaScript, HTML, HTML5, CSS, C#</w:t>
      </w:r>
    </w:p>
    <w:p w14:paraId="26C8ABE1" w14:textId="77777777" w:rsidR="00033380" w:rsidRDefault="006D33FF" w:rsidP="00033380">
      <w:pPr>
        <w:pStyle w:val="Heading2"/>
      </w:pPr>
      <w:r>
        <w:t>Frame</w:t>
      </w:r>
      <w:r w:rsidR="00116E56">
        <w:t>w</w:t>
      </w:r>
      <w:r>
        <w:t>orks</w:t>
      </w:r>
      <w:r w:rsidR="00116E56">
        <w:t>, Librar</w:t>
      </w:r>
      <w:r w:rsidR="00462845">
        <w:t>ies</w:t>
      </w:r>
      <w:r w:rsidR="00116E56">
        <w:t>, and Databases</w:t>
      </w:r>
    </w:p>
    <w:p w14:paraId="7B76B0CC" w14:textId="77777777" w:rsidR="00116E56" w:rsidRDefault="00116E56" w:rsidP="00116E56">
      <w:pPr>
        <w:pStyle w:val="ListParagraph"/>
      </w:pPr>
      <w:r>
        <w:t xml:space="preserve">React, Node Express, .NET, Spring, jQuery, Bootstrap, Angular, MongoDB, SQL, </w:t>
      </w:r>
    </w:p>
    <w:p w14:paraId="13698F0D" w14:textId="77777777" w:rsidR="00116E56" w:rsidRDefault="00116E56" w:rsidP="00116E56">
      <w:pPr>
        <w:ind w:left="432"/>
      </w:pPr>
      <w:r>
        <w:rPr>
          <w:b/>
        </w:rPr>
        <w:t>Technical Understandings</w:t>
      </w:r>
      <w:r w:rsidR="005D3D94">
        <w:rPr>
          <w:b/>
        </w:rPr>
        <w:t xml:space="preserve"> and Skills</w:t>
      </w:r>
    </w:p>
    <w:p w14:paraId="53A1B2D3" w14:textId="77777777" w:rsidR="00116E56" w:rsidRDefault="005D3D94" w:rsidP="00116E56">
      <w:pPr>
        <w:pStyle w:val="ListParagraph"/>
      </w:pPr>
      <w:r>
        <w:t xml:space="preserve">Problem Solving, </w:t>
      </w:r>
      <w:r w:rsidR="00116E56">
        <w:t xml:space="preserve">Object Oriented Programing, REST API, SOLID Principles, Big O Notation, </w:t>
      </w:r>
    </w:p>
    <w:p w14:paraId="7D561EF7" w14:textId="77777777" w:rsidR="00116E56" w:rsidRDefault="00116E56" w:rsidP="00116E56">
      <w:pPr>
        <w:ind w:left="432"/>
      </w:pPr>
      <w:r>
        <w:rPr>
          <w:b/>
        </w:rPr>
        <w:t>Operating Systems</w:t>
      </w:r>
      <w:r w:rsidR="00CB6D40">
        <w:rPr>
          <w:b/>
        </w:rPr>
        <w:t xml:space="preserve"> and Web Services</w:t>
      </w:r>
    </w:p>
    <w:p w14:paraId="6BEEF385" w14:textId="77777777" w:rsidR="00116E56" w:rsidRDefault="00116E56" w:rsidP="00116E56">
      <w:pPr>
        <w:pStyle w:val="ListParagraph"/>
      </w:pPr>
      <w:r>
        <w:t xml:space="preserve">Windows, </w:t>
      </w:r>
      <w:r w:rsidR="00A23318">
        <w:t>Ubuntu</w:t>
      </w:r>
      <w:r w:rsidR="00CB6D40">
        <w:t xml:space="preserve">, </w:t>
      </w:r>
      <w:r w:rsidR="001C1267">
        <w:t>GitHub</w:t>
      </w:r>
      <w:r w:rsidR="00CB6D40">
        <w:t>, AWS</w:t>
      </w:r>
      <w:r w:rsidR="00A23318">
        <w:t>, Slack</w:t>
      </w:r>
    </w:p>
    <w:p w14:paraId="49013704" w14:textId="77777777" w:rsidR="00116E56" w:rsidRDefault="00116E56" w:rsidP="00116E56">
      <w:pPr>
        <w:ind w:left="432"/>
      </w:pPr>
      <w:r>
        <w:rPr>
          <w:b/>
        </w:rPr>
        <w:t>IDEs</w:t>
      </w:r>
    </w:p>
    <w:p w14:paraId="4EA87E7A" w14:textId="77777777" w:rsidR="00116E56" w:rsidRDefault="00116E56" w:rsidP="00116E56">
      <w:pPr>
        <w:pStyle w:val="ListParagraph"/>
      </w:pPr>
      <w:r>
        <w:t xml:space="preserve">Visual Studio, </w:t>
      </w:r>
      <w:r w:rsidR="005E6BA5">
        <w:t>Code Blocks</w:t>
      </w:r>
      <w:r>
        <w:t>, Eclipse, NetBeans, Sublime Text, Brackets, Atom</w:t>
      </w:r>
    </w:p>
    <w:p w14:paraId="3108E8FC" w14:textId="77777777" w:rsidR="00116E56" w:rsidRDefault="005D3D94" w:rsidP="005D3D94">
      <w:pPr>
        <w:ind w:left="432"/>
      </w:pPr>
      <w:r>
        <w:rPr>
          <w:b/>
        </w:rPr>
        <w:t>Other Skills</w:t>
      </w:r>
    </w:p>
    <w:p w14:paraId="3DDEDD25" w14:textId="77777777" w:rsidR="005D3D94" w:rsidRDefault="005D3D94" w:rsidP="005D3D94">
      <w:pPr>
        <w:pStyle w:val="ListParagraph"/>
      </w:pPr>
      <w:r>
        <w:t>Microsoft Office Applications, AC/DC Understanding and Troubleshooting, Digital Circuits, Schematic Reading and Drawing, Mechanical Repair</w:t>
      </w:r>
    </w:p>
    <w:p w14:paraId="29D6A6DD" w14:textId="77777777" w:rsidR="005D3D94" w:rsidRPr="005D3D94" w:rsidRDefault="005D3D94" w:rsidP="005D3D94">
      <w:pPr>
        <w:ind w:left="432"/>
        <w:rPr>
          <w:b/>
        </w:rPr>
      </w:pPr>
      <w:r>
        <w:rPr>
          <w:b/>
        </w:rPr>
        <w:t>Work</w:t>
      </w:r>
      <w:r w:rsidRPr="005D3D94">
        <w:rPr>
          <w:b/>
        </w:rPr>
        <w:t xml:space="preserve"> Skills</w:t>
      </w:r>
    </w:p>
    <w:p w14:paraId="2ACC3EA2" w14:textId="77777777" w:rsidR="005D3D94" w:rsidRPr="00116E56" w:rsidRDefault="005D3D94" w:rsidP="005D3D94">
      <w:pPr>
        <w:pStyle w:val="ListParagraph"/>
      </w:pPr>
      <w:r>
        <w:t>Goal Oriented, Self-motivated, Excellent Customer Service, Quick Decision Making, Employee Management, Team Building</w:t>
      </w:r>
    </w:p>
    <w:p w14:paraId="788B983A" w14:textId="77777777" w:rsidR="00116E56" w:rsidRPr="00116E56" w:rsidRDefault="00116E56" w:rsidP="00116E56">
      <w:pPr>
        <w:ind w:left="792" w:hanging="360"/>
        <w:rPr>
          <w:b/>
        </w:rPr>
      </w:pPr>
    </w:p>
    <w:p w14:paraId="1E5BDEEF" w14:textId="77777777" w:rsidR="00033380" w:rsidRDefault="00232E32" w:rsidP="00033380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700CA7E0" w14:textId="77777777" w:rsidTr="005C0355">
        <w:trPr>
          <w:trHeight w:val="216"/>
        </w:trPr>
        <w:tc>
          <w:tcPr>
            <w:tcW w:w="6427" w:type="dxa"/>
          </w:tcPr>
          <w:p w14:paraId="45844606" w14:textId="77777777" w:rsidR="00300698" w:rsidRPr="00DE7766" w:rsidRDefault="00232E32" w:rsidP="007D5AB6">
            <w:pPr>
              <w:pStyle w:val="Heading2"/>
            </w:pPr>
            <w:r>
              <w:t>University of Phoenix</w:t>
            </w:r>
          </w:p>
        </w:tc>
        <w:tc>
          <w:tcPr>
            <w:tcW w:w="2213" w:type="dxa"/>
          </w:tcPr>
          <w:p w14:paraId="7E7F2DCA" w14:textId="77777777" w:rsidR="00300698" w:rsidRPr="00DE7766" w:rsidRDefault="005730DD" w:rsidP="007D5AB6">
            <w:pPr>
              <w:pStyle w:val="Dates"/>
            </w:pPr>
            <w:r>
              <w:t>2016-2018</w:t>
            </w:r>
          </w:p>
        </w:tc>
      </w:tr>
    </w:tbl>
    <w:p w14:paraId="30912234" w14:textId="77777777" w:rsidR="00033380" w:rsidRPr="00D97489" w:rsidRDefault="00232E32" w:rsidP="00033380">
      <w:pPr>
        <w:pStyle w:val="Location"/>
      </w:pPr>
      <w:r>
        <w:t>Major: Associates of Arts with a concentration in Information Technology with a programming certification</w:t>
      </w:r>
    </w:p>
    <w:p w14:paraId="4AD9F909" w14:textId="77777777" w:rsidR="00300698" w:rsidRDefault="005730DD" w:rsidP="005730DD">
      <w:pPr>
        <w:pStyle w:val="ListParagraph"/>
      </w:pPr>
      <w:r>
        <w:t>C, C++, Java, JavaScript, jQuery, HTML5, Algorithms and Logic</w:t>
      </w:r>
    </w:p>
    <w:p w14:paraId="2733A770" w14:textId="77777777" w:rsidR="005730DD" w:rsidRDefault="005730DD" w:rsidP="005730DD">
      <w:pPr>
        <w:pStyle w:val="ListParagraph"/>
      </w:pPr>
      <w:r>
        <w:t>Received Undergrad Programming Certification</w:t>
      </w:r>
    </w:p>
    <w:p w14:paraId="03AB2D03" w14:textId="77777777" w:rsidR="005730DD" w:rsidRDefault="005730DD" w:rsidP="005730DD">
      <w:pPr>
        <w:pStyle w:val="ListParagraph"/>
      </w:pPr>
      <w:r>
        <w:t xml:space="preserve">3.93 GPA 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5FFC3F3C" w14:textId="77777777" w:rsidTr="005C0355">
        <w:trPr>
          <w:trHeight w:val="216"/>
        </w:trPr>
        <w:tc>
          <w:tcPr>
            <w:tcW w:w="6427" w:type="dxa"/>
          </w:tcPr>
          <w:p w14:paraId="58EA7DD7" w14:textId="77777777" w:rsidR="00300698" w:rsidRPr="00DE7766" w:rsidRDefault="005730DD" w:rsidP="00A25C5F">
            <w:pPr>
              <w:pStyle w:val="Heading2"/>
            </w:pPr>
            <w:r>
              <w:t>Stratford Career Institute</w:t>
            </w:r>
          </w:p>
        </w:tc>
        <w:tc>
          <w:tcPr>
            <w:tcW w:w="2213" w:type="dxa"/>
          </w:tcPr>
          <w:p w14:paraId="36EA9253" w14:textId="77777777" w:rsidR="00300698" w:rsidRPr="00DE7766" w:rsidRDefault="005730DD" w:rsidP="00A25C5F">
            <w:pPr>
              <w:pStyle w:val="Dates"/>
            </w:pPr>
            <w:r>
              <w:t>2015-2016</w:t>
            </w:r>
          </w:p>
        </w:tc>
      </w:tr>
    </w:tbl>
    <w:p w14:paraId="6B12CCC4" w14:textId="77777777" w:rsidR="00300698" w:rsidRPr="00D97489" w:rsidRDefault="005730DD" w:rsidP="00300698">
      <w:pPr>
        <w:pStyle w:val="Location"/>
      </w:pPr>
      <w:r>
        <w:t>Major: Electrician Course</w:t>
      </w:r>
    </w:p>
    <w:p w14:paraId="4B467197" w14:textId="77777777" w:rsidR="00300698" w:rsidRDefault="005730DD" w:rsidP="005730DD">
      <w:pPr>
        <w:pStyle w:val="ListParagraph"/>
      </w:pPr>
      <w:r>
        <w:t>Electricity Concepts, NEC building Codes, Industrial Wiring, Residential Wiring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45A1DA12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68808765" w14:textId="77777777" w:rsidR="00300698" w:rsidRPr="00D97489" w:rsidRDefault="005730DD" w:rsidP="007D5AB6">
            <w:pPr>
              <w:pStyle w:val="Heading2"/>
            </w:pPr>
            <w:r>
              <w:lastRenderedPageBreak/>
              <w:t>Lehigh Carbon Community College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5D709DB" w14:textId="77777777" w:rsidR="00300698" w:rsidRPr="00D97489" w:rsidRDefault="005730DD" w:rsidP="006962EF">
            <w:pPr>
              <w:pStyle w:val="Dates"/>
            </w:pPr>
            <w:r>
              <w:t>2008-2009</w:t>
            </w:r>
          </w:p>
        </w:tc>
      </w:tr>
    </w:tbl>
    <w:p w14:paraId="6D37B143" w14:textId="77777777" w:rsidR="005730DD" w:rsidRPr="005730DD" w:rsidRDefault="005730DD" w:rsidP="005730DD">
      <w:pPr>
        <w:pStyle w:val="Location"/>
      </w:pPr>
      <w:r>
        <w:t>Major: Electronics Technology</w:t>
      </w:r>
      <w:r>
        <w:rPr>
          <w:i w:val="0"/>
        </w:rPr>
        <w:tab/>
      </w:r>
      <w:r>
        <w:rPr>
          <w:i w:val="0"/>
        </w:rPr>
        <w:tab/>
      </w:r>
    </w:p>
    <w:p w14:paraId="0C98578C" w14:textId="77777777" w:rsidR="00300698" w:rsidRDefault="005730DD" w:rsidP="00300698">
      <w:pPr>
        <w:pStyle w:val="ListParagraph"/>
      </w:pPr>
      <w:r>
        <w:t>Digital Circuits, Micro Possessors, Binary Code, Circuit Board Design</w:t>
      </w:r>
    </w:p>
    <w:p w14:paraId="4B63413E" w14:textId="77777777" w:rsidR="002423E8" w:rsidRDefault="002423E8" w:rsidP="002423E8">
      <w:pPr>
        <w:ind w:left="432"/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2423E8" w:rsidRPr="00DE7766" w14:paraId="76190461" w14:textId="77777777" w:rsidTr="008B0CD6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9CAC7E2" w14:textId="77777777" w:rsidR="002423E8" w:rsidRPr="00D97489" w:rsidRDefault="002423E8" w:rsidP="008B0CD6">
            <w:pPr>
              <w:pStyle w:val="Heading2"/>
            </w:pPr>
            <w:r>
              <w:t>Upper Bucks Country Technical School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362F335" w14:textId="77777777" w:rsidR="002423E8" w:rsidRPr="00D97489" w:rsidRDefault="002423E8" w:rsidP="008B0CD6">
            <w:pPr>
              <w:pStyle w:val="Dates"/>
            </w:pPr>
            <w:r>
              <w:t>2005-2007</w:t>
            </w:r>
          </w:p>
        </w:tc>
      </w:tr>
    </w:tbl>
    <w:p w14:paraId="38C9EC0F" w14:textId="77777777" w:rsidR="005730DD" w:rsidRDefault="002423E8" w:rsidP="00300698">
      <w:pPr>
        <w:pStyle w:val="ListParagraph"/>
      </w:pPr>
      <w:r>
        <w:t>Electrical AC/DC troubleshooting and repair, Motor Controls, Coaxial, Fiber, Ethernet, Networking, Computer Hardware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2423E8" w:rsidRPr="00DE7766" w14:paraId="616031A8" w14:textId="77777777" w:rsidTr="008B0CD6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571C7CD" w14:textId="77777777" w:rsidR="002423E8" w:rsidRPr="00D97489" w:rsidRDefault="002423E8" w:rsidP="008B0CD6">
            <w:pPr>
              <w:pStyle w:val="Heading2"/>
            </w:pPr>
            <w:r>
              <w:t>Quakertown Community High School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690AE0D5" w14:textId="77777777" w:rsidR="002423E8" w:rsidRPr="00D97489" w:rsidRDefault="002423E8" w:rsidP="008B0CD6">
            <w:pPr>
              <w:pStyle w:val="Dates"/>
            </w:pPr>
            <w:r>
              <w:t>2004-2007</w:t>
            </w:r>
          </w:p>
        </w:tc>
      </w:tr>
    </w:tbl>
    <w:p w14:paraId="425DD18C" w14:textId="77777777" w:rsidR="002423E8" w:rsidRDefault="002423E8" w:rsidP="002423E8">
      <w:bookmarkStart w:id="0" w:name="_GoBack"/>
      <w:bookmarkEnd w:id="0"/>
    </w:p>
    <w:p w14:paraId="1512EC52" w14:textId="77777777" w:rsidR="002423E8" w:rsidRDefault="002423E8" w:rsidP="002423E8"/>
    <w:p w14:paraId="1200C45B" w14:textId="77777777" w:rsidR="002423E8" w:rsidRDefault="002423E8" w:rsidP="002423E8">
      <w:pPr>
        <w:pStyle w:val="Heading1"/>
      </w:pPr>
      <w:r>
        <w:t>Certi</w:t>
      </w:r>
      <w:r w:rsidR="007E23CE">
        <w:t>fications</w:t>
      </w:r>
      <w:r>
        <w:t xml:space="preserve"> and other training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2423E8" w:rsidRPr="00DE7766" w14:paraId="0C1857F1" w14:textId="77777777" w:rsidTr="008B0CD6">
        <w:trPr>
          <w:trHeight w:val="216"/>
        </w:trPr>
        <w:tc>
          <w:tcPr>
            <w:tcW w:w="6485" w:type="dxa"/>
          </w:tcPr>
          <w:p w14:paraId="4279A43C" w14:textId="77777777" w:rsidR="002423E8" w:rsidRPr="00AA1ACB" w:rsidRDefault="002423E8" w:rsidP="00DA57CD">
            <w:pPr>
              <w:pStyle w:val="Heading2"/>
            </w:pPr>
            <w:r>
              <w:t>National Society of Collegiate Scholars</w:t>
            </w:r>
          </w:p>
        </w:tc>
        <w:tc>
          <w:tcPr>
            <w:tcW w:w="2155" w:type="dxa"/>
          </w:tcPr>
          <w:p w14:paraId="4F9E6F15" w14:textId="77777777" w:rsidR="002423E8" w:rsidRPr="006962EF" w:rsidRDefault="002423E8" w:rsidP="008B0CD6">
            <w:pPr>
              <w:pStyle w:val="Dates"/>
            </w:pPr>
            <w:r>
              <w:t>2018</w:t>
            </w:r>
          </w:p>
        </w:tc>
      </w:tr>
      <w:tr w:rsidR="002423E8" w:rsidRPr="006962EF" w14:paraId="1CBF76C0" w14:textId="77777777" w:rsidTr="002423E8">
        <w:trPr>
          <w:trHeight w:val="216"/>
        </w:trPr>
        <w:tc>
          <w:tcPr>
            <w:tcW w:w="6485" w:type="dxa"/>
          </w:tcPr>
          <w:p w14:paraId="1CF26DD4" w14:textId="77777777" w:rsidR="002423E8" w:rsidRPr="00575B20" w:rsidRDefault="00575B20" w:rsidP="00DA57CD">
            <w:pPr>
              <w:pStyle w:val="Heading2"/>
            </w:pPr>
            <w:r>
              <w:t>University of Phoenix: Undergraduate Programming Certification</w:t>
            </w:r>
          </w:p>
        </w:tc>
        <w:tc>
          <w:tcPr>
            <w:tcW w:w="2155" w:type="dxa"/>
          </w:tcPr>
          <w:p w14:paraId="1B6C171D" w14:textId="77777777" w:rsidR="002423E8" w:rsidRPr="006962EF" w:rsidRDefault="00575B20" w:rsidP="008B0CD6">
            <w:pPr>
              <w:pStyle w:val="Dates"/>
            </w:pPr>
            <w:r>
              <w:t>2017</w:t>
            </w:r>
          </w:p>
        </w:tc>
      </w:tr>
      <w:tr w:rsidR="002423E8" w:rsidRPr="006962EF" w14:paraId="34DD2882" w14:textId="77777777" w:rsidTr="002423E8">
        <w:trPr>
          <w:trHeight w:val="216"/>
        </w:trPr>
        <w:tc>
          <w:tcPr>
            <w:tcW w:w="6485" w:type="dxa"/>
          </w:tcPr>
          <w:p w14:paraId="783B549A" w14:textId="77777777" w:rsidR="002423E8" w:rsidRDefault="00575B20" w:rsidP="008B0CD6">
            <w:pPr>
              <w:pStyle w:val="Heading2"/>
            </w:pPr>
            <w:r>
              <w:t>Udemy</w:t>
            </w:r>
          </w:p>
          <w:p w14:paraId="17298245" w14:textId="77777777" w:rsidR="002423E8" w:rsidRPr="00DA57CD" w:rsidRDefault="00575B20" w:rsidP="00DA57CD">
            <w:pPr>
              <w:pStyle w:val="Heading2"/>
            </w:pPr>
            <w:r w:rsidRPr="00575B20">
              <w:rPr>
                <w:b w:val="0"/>
                <w:i/>
              </w:rPr>
              <w:t>Studies</w:t>
            </w:r>
            <w:r>
              <w:t xml:space="preserve">: </w:t>
            </w:r>
            <w:r w:rsidRPr="00575B20">
              <w:rPr>
                <w:b w:val="0"/>
              </w:rPr>
              <w:t>React, Node, ASP.NET, Java Spring</w:t>
            </w:r>
          </w:p>
        </w:tc>
        <w:tc>
          <w:tcPr>
            <w:tcW w:w="2155" w:type="dxa"/>
          </w:tcPr>
          <w:p w14:paraId="2E776151" w14:textId="77777777" w:rsidR="002423E8" w:rsidRPr="006962EF" w:rsidRDefault="00575B20" w:rsidP="008B0CD6">
            <w:pPr>
              <w:pStyle w:val="Dates"/>
            </w:pPr>
            <w:r>
              <w:t>2017-Present</w:t>
            </w:r>
          </w:p>
        </w:tc>
      </w:tr>
      <w:tr w:rsidR="002423E8" w:rsidRPr="006962EF" w14:paraId="72FAD9C2" w14:textId="77777777" w:rsidTr="002423E8">
        <w:trPr>
          <w:trHeight w:val="216"/>
        </w:trPr>
        <w:tc>
          <w:tcPr>
            <w:tcW w:w="6485" w:type="dxa"/>
          </w:tcPr>
          <w:p w14:paraId="2367D307" w14:textId="77777777" w:rsidR="002423E8" w:rsidRDefault="00575B20" w:rsidP="008B0CD6">
            <w:pPr>
              <w:pStyle w:val="Heading2"/>
            </w:pPr>
            <w:r>
              <w:t>Codecademy</w:t>
            </w:r>
          </w:p>
          <w:p w14:paraId="6117782D" w14:textId="77777777" w:rsidR="002423E8" w:rsidRPr="00DA57CD" w:rsidRDefault="00575B20" w:rsidP="00DA57CD">
            <w:pPr>
              <w:pStyle w:val="Heading2"/>
              <w:rPr>
                <w:b w:val="0"/>
              </w:rPr>
            </w:pPr>
            <w:r w:rsidRPr="00575B20">
              <w:rPr>
                <w:b w:val="0"/>
                <w:i/>
              </w:rPr>
              <w:t>Studies</w:t>
            </w:r>
            <w:r w:rsidRPr="00575B20">
              <w:rPr>
                <w:b w:val="0"/>
              </w:rPr>
              <w:t>: HTML, CSS, JavaScript, Angular, React, Node</w:t>
            </w:r>
          </w:p>
        </w:tc>
        <w:tc>
          <w:tcPr>
            <w:tcW w:w="2155" w:type="dxa"/>
          </w:tcPr>
          <w:p w14:paraId="5C6A3EDF" w14:textId="77777777" w:rsidR="002423E8" w:rsidRPr="006962EF" w:rsidRDefault="00575B20" w:rsidP="008B0CD6">
            <w:pPr>
              <w:pStyle w:val="Dates"/>
            </w:pPr>
            <w:r>
              <w:t>2016-Present</w:t>
            </w:r>
          </w:p>
        </w:tc>
      </w:tr>
      <w:tr w:rsidR="002423E8" w:rsidRPr="006962EF" w14:paraId="343F74FF" w14:textId="77777777" w:rsidTr="002423E8">
        <w:trPr>
          <w:trHeight w:val="216"/>
        </w:trPr>
        <w:tc>
          <w:tcPr>
            <w:tcW w:w="6485" w:type="dxa"/>
          </w:tcPr>
          <w:p w14:paraId="1C80E522" w14:textId="77777777" w:rsidR="002423E8" w:rsidRDefault="00575B20" w:rsidP="008B0CD6">
            <w:pPr>
              <w:pStyle w:val="Heading2"/>
            </w:pPr>
            <w:r>
              <w:t>Team Treehouse</w:t>
            </w:r>
          </w:p>
          <w:p w14:paraId="17E3145C" w14:textId="77777777" w:rsidR="002423E8" w:rsidRPr="00DA57CD" w:rsidRDefault="00575B20" w:rsidP="00DA57CD">
            <w:pPr>
              <w:pStyle w:val="Heading2"/>
              <w:rPr>
                <w:b w:val="0"/>
              </w:rPr>
            </w:pPr>
            <w:r w:rsidRPr="00575B20">
              <w:rPr>
                <w:b w:val="0"/>
                <w:i/>
              </w:rPr>
              <w:t>Studies</w:t>
            </w:r>
            <w:r w:rsidRPr="00575B20">
              <w:rPr>
                <w:b w:val="0"/>
              </w:rPr>
              <w:t>: JavaScript</w:t>
            </w:r>
          </w:p>
        </w:tc>
        <w:tc>
          <w:tcPr>
            <w:tcW w:w="2155" w:type="dxa"/>
          </w:tcPr>
          <w:p w14:paraId="7D90BA13" w14:textId="77777777" w:rsidR="002423E8" w:rsidRPr="006962EF" w:rsidRDefault="00575B20" w:rsidP="008B0CD6">
            <w:pPr>
              <w:pStyle w:val="Dates"/>
            </w:pPr>
            <w:r>
              <w:t>2017-Present</w:t>
            </w:r>
          </w:p>
        </w:tc>
      </w:tr>
      <w:tr w:rsidR="00575B20" w:rsidRPr="006962EF" w14:paraId="334E0544" w14:textId="77777777" w:rsidTr="00575B20">
        <w:trPr>
          <w:trHeight w:val="216"/>
        </w:trPr>
        <w:tc>
          <w:tcPr>
            <w:tcW w:w="6485" w:type="dxa"/>
          </w:tcPr>
          <w:p w14:paraId="01782B7D" w14:textId="77777777" w:rsidR="00575B20" w:rsidRDefault="00575B20" w:rsidP="008B0CD6">
            <w:pPr>
              <w:pStyle w:val="Heading2"/>
            </w:pPr>
            <w:r>
              <w:t>Lynda</w:t>
            </w:r>
          </w:p>
          <w:p w14:paraId="7A290D82" w14:textId="77777777" w:rsidR="00575B20" w:rsidRPr="00575B20" w:rsidRDefault="00575B20" w:rsidP="00575B20">
            <w:pPr>
              <w:pStyle w:val="Heading2"/>
              <w:rPr>
                <w:b w:val="0"/>
              </w:rPr>
            </w:pPr>
            <w:r w:rsidRPr="00575B20">
              <w:rPr>
                <w:b w:val="0"/>
                <w:i/>
              </w:rPr>
              <w:t>Studies</w:t>
            </w:r>
            <w:r w:rsidRPr="00575B20">
              <w:rPr>
                <w:b w:val="0"/>
              </w:rPr>
              <w:t>: OOP Concepts, Java, Big O, Solid Principles</w:t>
            </w:r>
          </w:p>
        </w:tc>
        <w:tc>
          <w:tcPr>
            <w:tcW w:w="2155" w:type="dxa"/>
          </w:tcPr>
          <w:p w14:paraId="13F82FCA" w14:textId="77777777" w:rsidR="00575B20" w:rsidRPr="006962EF" w:rsidRDefault="00575B20" w:rsidP="008B0CD6">
            <w:pPr>
              <w:pStyle w:val="Dates"/>
            </w:pPr>
            <w:r>
              <w:t>2016-Present</w:t>
            </w:r>
          </w:p>
        </w:tc>
      </w:tr>
    </w:tbl>
    <w:p w14:paraId="532CD3F9" w14:textId="77777777" w:rsidR="002423E8" w:rsidRPr="00D4662D" w:rsidRDefault="002423E8" w:rsidP="002423E8"/>
    <w:p w14:paraId="79CCE23A" w14:textId="77777777" w:rsidR="00300698" w:rsidRDefault="00575B20" w:rsidP="00300698">
      <w:pPr>
        <w:pStyle w:val="Heading1"/>
      </w:pPr>
      <w:r>
        <w:t>Professional 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6FAEDB92" w14:textId="77777777" w:rsidTr="005C0355">
        <w:trPr>
          <w:trHeight w:val="216"/>
        </w:trPr>
        <w:tc>
          <w:tcPr>
            <w:tcW w:w="6485" w:type="dxa"/>
          </w:tcPr>
          <w:p w14:paraId="440FC50E" w14:textId="77777777" w:rsidR="00300698" w:rsidRDefault="00575B20" w:rsidP="007D5AB6">
            <w:pPr>
              <w:pStyle w:val="Heading2"/>
            </w:pPr>
            <w:r>
              <w:t>Autos-N-More</w:t>
            </w:r>
          </w:p>
          <w:p w14:paraId="2C0778D6" w14:textId="77777777" w:rsidR="00D3324E" w:rsidRDefault="00575B20" w:rsidP="00AA1ACB">
            <w:pPr>
              <w:pStyle w:val="Location"/>
            </w:pPr>
            <w:r>
              <w:t>Owner</w:t>
            </w:r>
          </w:p>
          <w:p w14:paraId="35B37FE9" w14:textId="77777777" w:rsidR="00575B20" w:rsidRDefault="00575B20" w:rsidP="00D3324E">
            <w:pPr>
              <w:pStyle w:val="ListParagraph"/>
            </w:pPr>
            <w:r>
              <w:t>Selling Preowned Vehicles</w:t>
            </w:r>
          </w:p>
          <w:p w14:paraId="423EE323" w14:textId="77777777" w:rsidR="00AA1ACB" w:rsidRPr="00AA1ACB" w:rsidRDefault="00575B20" w:rsidP="00D3324E">
            <w:pPr>
              <w:pStyle w:val="ListParagraph"/>
            </w:pPr>
            <w:r>
              <w:t>Real-estate Management</w:t>
            </w:r>
          </w:p>
        </w:tc>
        <w:tc>
          <w:tcPr>
            <w:tcW w:w="2155" w:type="dxa"/>
          </w:tcPr>
          <w:p w14:paraId="019C9939" w14:textId="77777777" w:rsidR="00300698" w:rsidRPr="006962EF" w:rsidRDefault="00575B20" w:rsidP="006962EF">
            <w:pPr>
              <w:pStyle w:val="Dates"/>
            </w:pPr>
            <w:r>
              <w:t>2016-Present</w:t>
            </w:r>
          </w:p>
        </w:tc>
      </w:tr>
      <w:tr w:rsidR="00575B20" w:rsidRPr="00DE7766" w14:paraId="7952E83D" w14:textId="77777777" w:rsidTr="00575B20">
        <w:trPr>
          <w:trHeight w:val="216"/>
        </w:trPr>
        <w:tc>
          <w:tcPr>
            <w:tcW w:w="6485" w:type="dxa"/>
          </w:tcPr>
          <w:p w14:paraId="222A7544" w14:textId="77777777" w:rsidR="00575B20" w:rsidRDefault="00575B20" w:rsidP="008B0CD6">
            <w:pPr>
              <w:pStyle w:val="Heading2"/>
            </w:pPr>
            <w:r>
              <w:t>Castrol Premium Lube Express</w:t>
            </w:r>
          </w:p>
          <w:p w14:paraId="51E16F12" w14:textId="77777777" w:rsidR="00575B20" w:rsidRPr="002370FF" w:rsidRDefault="00575B20" w:rsidP="00575B20">
            <w:pPr>
              <w:pStyle w:val="Heading2"/>
              <w:rPr>
                <w:b w:val="0"/>
                <w:i/>
              </w:rPr>
            </w:pPr>
            <w:r w:rsidRPr="002370FF">
              <w:rPr>
                <w:b w:val="0"/>
                <w:i/>
              </w:rPr>
              <w:t>Assistant Store Manager</w:t>
            </w:r>
          </w:p>
          <w:p w14:paraId="506ED650" w14:textId="77777777" w:rsidR="002370FF" w:rsidRDefault="002370FF" w:rsidP="008B0CD6">
            <w:pPr>
              <w:pStyle w:val="ListParagraph"/>
              <w:rPr>
                <w:b/>
              </w:rPr>
            </w:pPr>
            <w:r>
              <w:rPr>
                <w:b/>
              </w:rPr>
              <w:t>Excellent Customer Service and Sales</w:t>
            </w:r>
          </w:p>
          <w:p w14:paraId="47208D8F" w14:textId="77777777" w:rsidR="002370FF" w:rsidRDefault="002370FF" w:rsidP="008B0CD6">
            <w:pPr>
              <w:pStyle w:val="ListParagraph"/>
              <w:rPr>
                <w:b/>
              </w:rPr>
            </w:pPr>
            <w:r>
              <w:rPr>
                <w:b/>
              </w:rPr>
              <w:t>Opening and Closing Store</w:t>
            </w:r>
          </w:p>
          <w:p w14:paraId="46E38043" w14:textId="77777777" w:rsidR="00575B20" w:rsidRPr="002370FF" w:rsidRDefault="002370FF" w:rsidP="002370FF">
            <w:pPr>
              <w:pStyle w:val="ListParagraph"/>
              <w:rPr>
                <w:b/>
              </w:rPr>
            </w:pPr>
            <w:r>
              <w:rPr>
                <w:b/>
              </w:rPr>
              <w:t>Fleet Management</w:t>
            </w:r>
          </w:p>
        </w:tc>
        <w:tc>
          <w:tcPr>
            <w:tcW w:w="2155" w:type="dxa"/>
          </w:tcPr>
          <w:p w14:paraId="20BC77F6" w14:textId="77777777" w:rsidR="00575B20" w:rsidRPr="006962EF" w:rsidRDefault="00575B20" w:rsidP="008B0CD6">
            <w:pPr>
              <w:pStyle w:val="Dates"/>
            </w:pPr>
            <w:r>
              <w:t>2016-Present</w:t>
            </w:r>
          </w:p>
        </w:tc>
      </w:tr>
      <w:tr w:rsidR="00575B20" w:rsidRPr="00DE7766" w14:paraId="13661274" w14:textId="77777777" w:rsidTr="00575B20">
        <w:trPr>
          <w:trHeight w:val="216"/>
        </w:trPr>
        <w:tc>
          <w:tcPr>
            <w:tcW w:w="6485" w:type="dxa"/>
          </w:tcPr>
          <w:p w14:paraId="7CA45E1F" w14:textId="77777777" w:rsidR="00575B20" w:rsidRDefault="002370FF" w:rsidP="008B0CD6">
            <w:pPr>
              <w:pStyle w:val="Heading2"/>
            </w:pPr>
            <w:r>
              <w:t>Ciocca Dealerships</w:t>
            </w:r>
          </w:p>
          <w:p w14:paraId="48BBD61B" w14:textId="77777777" w:rsidR="00575B20" w:rsidRPr="002370FF" w:rsidRDefault="002370FF" w:rsidP="00575B20">
            <w:pPr>
              <w:pStyle w:val="Heading2"/>
              <w:rPr>
                <w:b w:val="0"/>
                <w:i/>
              </w:rPr>
            </w:pPr>
            <w:r w:rsidRPr="002370FF">
              <w:rPr>
                <w:b w:val="0"/>
                <w:i/>
              </w:rPr>
              <w:t>Assistant Service Manager</w:t>
            </w:r>
          </w:p>
          <w:p w14:paraId="6911939C" w14:textId="77777777" w:rsidR="00575B20" w:rsidRDefault="002370FF" w:rsidP="008B0CD6">
            <w:pPr>
              <w:pStyle w:val="ListParagraph"/>
              <w:rPr>
                <w:b/>
              </w:rPr>
            </w:pPr>
            <w:r>
              <w:rPr>
                <w:b/>
              </w:rPr>
              <w:t>Excellent Customer Service and Sales</w:t>
            </w:r>
          </w:p>
          <w:p w14:paraId="6258C4A7" w14:textId="77777777" w:rsidR="00575B20" w:rsidRPr="002370FF" w:rsidRDefault="002370FF" w:rsidP="002370FF">
            <w:pPr>
              <w:pStyle w:val="ListParagraph"/>
              <w:rPr>
                <w:b/>
              </w:rPr>
            </w:pPr>
            <w:r>
              <w:rPr>
                <w:b/>
              </w:rPr>
              <w:t>Manage Team of Technicians</w:t>
            </w:r>
          </w:p>
        </w:tc>
        <w:tc>
          <w:tcPr>
            <w:tcW w:w="2155" w:type="dxa"/>
          </w:tcPr>
          <w:p w14:paraId="027D139D" w14:textId="77777777" w:rsidR="00575B20" w:rsidRPr="006962EF" w:rsidRDefault="00575B20" w:rsidP="008B0CD6">
            <w:pPr>
              <w:pStyle w:val="Dates"/>
            </w:pPr>
            <w:r>
              <w:t>201</w:t>
            </w:r>
            <w:r w:rsidR="002370FF">
              <w:t>3</w:t>
            </w:r>
            <w:r>
              <w:t>-</w:t>
            </w:r>
            <w:r w:rsidR="002370FF">
              <w:t>2016</w:t>
            </w:r>
          </w:p>
        </w:tc>
      </w:tr>
      <w:tr w:rsidR="00575B20" w:rsidRPr="00DE7766" w14:paraId="0539F90F" w14:textId="77777777" w:rsidTr="00575B20">
        <w:trPr>
          <w:trHeight w:val="216"/>
        </w:trPr>
        <w:tc>
          <w:tcPr>
            <w:tcW w:w="6485" w:type="dxa"/>
          </w:tcPr>
          <w:p w14:paraId="4DDEAA42" w14:textId="77777777" w:rsidR="002370FF" w:rsidRDefault="002370FF" w:rsidP="002370FF">
            <w:pPr>
              <w:pStyle w:val="Heading2"/>
            </w:pPr>
            <w:r>
              <w:t>Castrol Premium Lube Express</w:t>
            </w:r>
          </w:p>
          <w:p w14:paraId="723686B5" w14:textId="77777777" w:rsidR="002370FF" w:rsidRPr="002370FF" w:rsidRDefault="002370FF" w:rsidP="002370FF">
            <w:pPr>
              <w:pStyle w:val="Heading2"/>
              <w:rPr>
                <w:b w:val="0"/>
                <w:i/>
              </w:rPr>
            </w:pPr>
            <w:r w:rsidRPr="002370FF">
              <w:rPr>
                <w:b w:val="0"/>
                <w:i/>
              </w:rPr>
              <w:t>Assistant Store Manager</w:t>
            </w:r>
          </w:p>
          <w:p w14:paraId="30DABAB3" w14:textId="77777777" w:rsidR="002370FF" w:rsidRDefault="002370FF" w:rsidP="002370FF">
            <w:pPr>
              <w:pStyle w:val="ListParagraph"/>
              <w:rPr>
                <w:b/>
              </w:rPr>
            </w:pPr>
            <w:r>
              <w:rPr>
                <w:b/>
              </w:rPr>
              <w:t>Excellent Customer Service and Sales</w:t>
            </w:r>
          </w:p>
          <w:p w14:paraId="52394310" w14:textId="77777777" w:rsidR="00575B20" w:rsidRPr="002370FF" w:rsidRDefault="002370FF" w:rsidP="002370FF">
            <w:pPr>
              <w:pStyle w:val="ListParagraph"/>
              <w:rPr>
                <w:b/>
              </w:rPr>
            </w:pPr>
            <w:r>
              <w:rPr>
                <w:b/>
              </w:rPr>
              <w:t>Opening and Closing Store</w:t>
            </w:r>
          </w:p>
        </w:tc>
        <w:tc>
          <w:tcPr>
            <w:tcW w:w="2155" w:type="dxa"/>
          </w:tcPr>
          <w:p w14:paraId="79CE9513" w14:textId="77777777" w:rsidR="00575B20" w:rsidRPr="006962EF" w:rsidRDefault="00575B20" w:rsidP="008B0CD6">
            <w:pPr>
              <w:pStyle w:val="Dates"/>
            </w:pPr>
            <w:r>
              <w:t>2</w:t>
            </w:r>
            <w:r w:rsidR="002370FF">
              <w:t>012-2013</w:t>
            </w:r>
          </w:p>
        </w:tc>
      </w:tr>
      <w:tr w:rsidR="00575B20" w:rsidRPr="00DE7766" w14:paraId="6C9951D9" w14:textId="77777777" w:rsidTr="00575B20">
        <w:trPr>
          <w:trHeight w:val="216"/>
        </w:trPr>
        <w:tc>
          <w:tcPr>
            <w:tcW w:w="6485" w:type="dxa"/>
          </w:tcPr>
          <w:p w14:paraId="1C14715E" w14:textId="77777777" w:rsidR="00575B20" w:rsidRDefault="002370FF" w:rsidP="008B0CD6">
            <w:pPr>
              <w:pStyle w:val="Heading2"/>
            </w:pPr>
            <w:r>
              <w:t>Jiffy Lube</w:t>
            </w:r>
          </w:p>
          <w:p w14:paraId="574DF079" w14:textId="77777777" w:rsidR="00575B20" w:rsidRPr="002370FF" w:rsidRDefault="002370FF" w:rsidP="00575B20">
            <w:pPr>
              <w:pStyle w:val="Heading2"/>
              <w:rPr>
                <w:b w:val="0"/>
                <w:i/>
              </w:rPr>
            </w:pPr>
            <w:r w:rsidRPr="002370FF">
              <w:rPr>
                <w:b w:val="0"/>
                <w:i/>
              </w:rPr>
              <w:lastRenderedPageBreak/>
              <w:t>Store Manager</w:t>
            </w:r>
          </w:p>
          <w:p w14:paraId="640F3D2D" w14:textId="77777777" w:rsidR="00575B20" w:rsidRDefault="002370FF" w:rsidP="008B0CD6">
            <w:pPr>
              <w:pStyle w:val="ListParagraph"/>
              <w:rPr>
                <w:b/>
              </w:rPr>
            </w:pPr>
            <w:r>
              <w:rPr>
                <w:b/>
              </w:rPr>
              <w:t>Control of Store Expenses and Inventory</w:t>
            </w:r>
          </w:p>
          <w:p w14:paraId="37AAE4C7" w14:textId="77777777" w:rsidR="002370FF" w:rsidRDefault="002370FF" w:rsidP="008B0CD6">
            <w:pPr>
              <w:pStyle w:val="ListParagraph"/>
              <w:rPr>
                <w:b/>
              </w:rPr>
            </w:pPr>
            <w:r>
              <w:rPr>
                <w:b/>
              </w:rPr>
              <w:t>Excellent Customer Service and Sales</w:t>
            </w:r>
          </w:p>
          <w:p w14:paraId="321782AE" w14:textId="77777777" w:rsidR="00575B20" w:rsidRPr="002370FF" w:rsidRDefault="002370FF" w:rsidP="002370FF">
            <w:pPr>
              <w:pStyle w:val="ListParagraph"/>
              <w:rPr>
                <w:b/>
              </w:rPr>
            </w:pPr>
            <w:r>
              <w:rPr>
                <w:b/>
              </w:rPr>
              <w:t>Training and Development of Employees</w:t>
            </w:r>
          </w:p>
        </w:tc>
        <w:tc>
          <w:tcPr>
            <w:tcW w:w="2155" w:type="dxa"/>
          </w:tcPr>
          <w:p w14:paraId="4AFD25A0" w14:textId="77777777" w:rsidR="00575B20" w:rsidRPr="006962EF" w:rsidRDefault="00575B20" w:rsidP="008B0CD6">
            <w:pPr>
              <w:pStyle w:val="Dates"/>
            </w:pPr>
            <w:r>
              <w:lastRenderedPageBreak/>
              <w:t>2</w:t>
            </w:r>
            <w:r w:rsidR="007E23CE">
              <w:t>006-2012</w:t>
            </w:r>
          </w:p>
        </w:tc>
      </w:tr>
    </w:tbl>
    <w:p w14:paraId="50E5F328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2A692" w14:textId="77777777" w:rsidR="009C3D5A" w:rsidRDefault="009C3D5A" w:rsidP="00580C51">
      <w:pPr>
        <w:spacing w:before="0" w:after="0" w:line="240" w:lineRule="auto"/>
      </w:pPr>
      <w:r>
        <w:separator/>
      </w:r>
    </w:p>
  </w:endnote>
  <w:endnote w:type="continuationSeparator" w:id="0">
    <w:p w14:paraId="27BC6F3B" w14:textId="77777777" w:rsidR="009C3D5A" w:rsidRDefault="009C3D5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4FAB8" w14:textId="77777777" w:rsidR="009C3D5A" w:rsidRDefault="009C3D5A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502C0F4" w14:textId="77777777" w:rsidR="009C3D5A" w:rsidRDefault="009C3D5A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C7007"/>
    <w:multiLevelType w:val="hybridMultilevel"/>
    <w:tmpl w:val="44C2556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E94D4B"/>
    <w:multiLevelType w:val="hybridMultilevel"/>
    <w:tmpl w:val="E7DCA1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FF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16E56"/>
    <w:rsid w:val="0013567F"/>
    <w:rsid w:val="00140C86"/>
    <w:rsid w:val="00165BAF"/>
    <w:rsid w:val="00177AA8"/>
    <w:rsid w:val="001B4B27"/>
    <w:rsid w:val="001C1267"/>
    <w:rsid w:val="00232E32"/>
    <w:rsid w:val="002370FF"/>
    <w:rsid w:val="002423E8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C7F60"/>
    <w:rsid w:val="003F5303"/>
    <w:rsid w:val="0041118B"/>
    <w:rsid w:val="00462845"/>
    <w:rsid w:val="004D6619"/>
    <w:rsid w:val="00557584"/>
    <w:rsid w:val="005730DD"/>
    <w:rsid w:val="00575B20"/>
    <w:rsid w:val="00580C51"/>
    <w:rsid w:val="005C0355"/>
    <w:rsid w:val="005C5D33"/>
    <w:rsid w:val="005D3D94"/>
    <w:rsid w:val="005E6BA5"/>
    <w:rsid w:val="006962EF"/>
    <w:rsid w:val="006C6A0A"/>
    <w:rsid w:val="006D33FF"/>
    <w:rsid w:val="006E2432"/>
    <w:rsid w:val="006F153E"/>
    <w:rsid w:val="007001D6"/>
    <w:rsid w:val="00723045"/>
    <w:rsid w:val="00790D50"/>
    <w:rsid w:val="007A2F12"/>
    <w:rsid w:val="007C5B9E"/>
    <w:rsid w:val="007D5AB6"/>
    <w:rsid w:val="007E23CE"/>
    <w:rsid w:val="0081276E"/>
    <w:rsid w:val="008639EB"/>
    <w:rsid w:val="00866593"/>
    <w:rsid w:val="008665A9"/>
    <w:rsid w:val="00866CF9"/>
    <w:rsid w:val="008E18D5"/>
    <w:rsid w:val="0090731C"/>
    <w:rsid w:val="00907793"/>
    <w:rsid w:val="009077DC"/>
    <w:rsid w:val="00942976"/>
    <w:rsid w:val="009548CA"/>
    <w:rsid w:val="00976819"/>
    <w:rsid w:val="00987217"/>
    <w:rsid w:val="009C3D5A"/>
    <w:rsid w:val="00A07D6A"/>
    <w:rsid w:val="00A23318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69B4"/>
    <w:rsid w:val="00C302EE"/>
    <w:rsid w:val="00C55F0B"/>
    <w:rsid w:val="00C57C87"/>
    <w:rsid w:val="00C8006A"/>
    <w:rsid w:val="00CB6D40"/>
    <w:rsid w:val="00CD22BE"/>
    <w:rsid w:val="00D3324E"/>
    <w:rsid w:val="00D449BA"/>
    <w:rsid w:val="00D4662D"/>
    <w:rsid w:val="00D720EA"/>
    <w:rsid w:val="00D97489"/>
    <w:rsid w:val="00DA57CD"/>
    <w:rsid w:val="00DE7766"/>
    <w:rsid w:val="00E33FCE"/>
    <w:rsid w:val="00E64C2A"/>
    <w:rsid w:val="00E85ACE"/>
    <w:rsid w:val="00F3782B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11F94"/>
  <w15:docId w15:val="{C6AD140F-B744-4846-93D3-76D2BFF2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6D33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oem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754F7DBEBF48AFA355BE484FAD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81281-41A5-4991-AB7C-B9492ED907C5}"/>
      </w:docPartPr>
      <w:docPartBody>
        <w:p w:rsidR="002748B5" w:rsidRDefault="00656879">
          <w:pPr>
            <w:pStyle w:val="55754F7DBEBF48AFA355BE484FADD9BD"/>
          </w:pPr>
          <w:r>
            <w:t>Summary</w:t>
          </w:r>
        </w:p>
      </w:docPartBody>
    </w:docPart>
    <w:docPart>
      <w:docPartPr>
        <w:name w:val="AD92F40E83E441B989DB22F0384ED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5D81-6134-43CB-A867-755FB438DF90}"/>
      </w:docPartPr>
      <w:docPartBody>
        <w:p w:rsidR="002748B5" w:rsidRDefault="00656879">
          <w:pPr>
            <w:pStyle w:val="AD92F40E83E441B989DB22F0384ED865"/>
          </w:pPr>
          <w:r w:rsidRPr="00116379">
            <w:t>Languages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F"/>
    <w:rsid w:val="00034852"/>
    <w:rsid w:val="000A7F5F"/>
    <w:rsid w:val="002748B5"/>
    <w:rsid w:val="0065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1ED7D12274222AD562160B1C7D7DC">
    <w:name w:val="D251ED7D12274222AD562160B1C7D7DC"/>
  </w:style>
  <w:style w:type="paragraph" w:customStyle="1" w:styleId="0DB0755473E747EC9A24806BDDFED752">
    <w:name w:val="0DB0755473E747EC9A24806BDDFED752"/>
  </w:style>
  <w:style w:type="paragraph" w:customStyle="1" w:styleId="35991BEF18D24850ABE13228F8929A0A">
    <w:name w:val="35991BEF18D24850ABE13228F8929A0A"/>
  </w:style>
  <w:style w:type="paragraph" w:customStyle="1" w:styleId="7F62F7AEDF0C42C9A689A22647C8EF6D">
    <w:name w:val="7F62F7AEDF0C42C9A689A22647C8EF6D"/>
  </w:style>
  <w:style w:type="paragraph" w:customStyle="1" w:styleId="162EEA1CEB9F4E498456284F1F069A6B">
    <w:name w:val="162EEA1CEB9F4E498456284F1F069A6B"/>
  </w:style>
  <w:style w:type="paragraph" w:customStyle="1" w:styleId="55754F7DBEBF48AFA355BE484FADD9BD">
    <w:name w:val="55754F7DBEBF48AFA355BE484FADD9BD"/>
  </w:style>
  <w:style w:type="paragraph" w:customStyle="1" w:styleId="64F0AE1546664E1B829BBFF1AC20AE00">
    <w:name w:val="64F0AE1546664E1B829BBFF1AC20AE00"/>
  </w:style>
  <w:style w:type="paragraph" w:customStyle="1" w:styleId="DFCB164FAFAD4E118110619919999C46">
    <w:name w:val="DFCB164FAFAD4E118110619919999C46"/>
  </w:style>
  <w:style w:type="paragraph" w:customStyle="1" w:styleId="AD92F40E83E441B989DB22F0384ED865">
    <w:name w:val="AD92F40E83E441B989DB22F0384ED865"/>
  </w:style>
  <w:style w:type="paragraph" w:customStyle="1" w:styleId="876E20E52571499BA528C07AB72D9219">
    <w:name w:val="876E20E52571499BA528C07AB72D9219"/>
  </w:style>
  <w:style w:type="paragraph" w:customStyle="1" w:styleId="D4A638BC8699456ABB09A6C8EFE84C28">
    <w:name w:val="D4A638BC8699456ABB09A6C8EFE84C28"/>
  </w:style>
  <w:style w:type="paragraph" w:customStyle="1" w:styleId="C56CF6AF5B324590B4EDEB5A64D40EBB">
    <w:name w:val="C56CF6AF5B324590B4EDEB5A64D40EBB"/>
  </w:style>
  <w:style w:type="paragraph" w:customStyle="1" w:styleId="89471C66BE6F4E0A97ABBAD17F3658F9">
    <w:name w:val="89471C66BE6F4E0A97ABBAD17F3658F9"/>
  </w:style>
  <w:style w:type="paragraph" w:customStyle="1" w:styleId="B93C688A86674019BDAB2CDD8BA0EB86">
    <w:name w:val="B93C688A86674019BDAB2CDD8BA0EB86"/>
  </w:style>
  <w:style w:type="paragraph" w:customStyle="1" w:styleId="C134F3E2266B49C4955A02268FF433D5">
    <w:name w:val="C134F3E2266B49C4955A02268FF433D5"/>
  </w:style>
  <w:style w:type="paragraph" w:customStyle="1" w:styleId="AD7BE6B710ED439B948F485B4C2018F3">
    <w:name w:val="AD7BE6B710ED439B948F485B4C2018F3"/>
  </w:style>
  <w:style w:type="paragraph" w:customStyle="1" w:styleId="D5C8C02BF9284096A4F384D5EBAA503B">
    <w:name w:val="D5C8C02BF9284096A4F384D5EBAA503B"/>
  </w:style>
  <w:style w:type="paragraph" w:customStyle="1" w:styleId="64BF1ADA78EF42B38E62EEA98C01476E">
    <w:name w:val="64BF1ADA78EF42B38E62EEA98C01476E"/>
  </w:style>
  <w:style w:type="paragraph" w:customStyle="1" w:styleId="2A9D4FEB0D5E4C9783C166F1043EBE40">
    <w:name w:val="2A9D4FEB0D5E4C9783C166F1043EBE40"/>
  </w:style>
  <w:style w:type="paragraph" w:customStyle="1" w:styleId="975A90397B744AA29A305512A3A439DE">
    <w:name w:val="975A90397B744AA29A305512A3A439DE"/>
  </w:style>
  <w:style w:type="paragraph" w:customStyle="1" w:styleId="3BCA0DA83364452ABD85D668834F263F">
    <w:name w:val="3BCA0DA83364452ABD85D668834F263F"/>
  </w:style>
  <w:style w:type="paragraph" w:customStyle="1" w:styleId="994E4A8352E042AC904F605028C28EB2">
    <w:name w:val="994E4A8352E042AC904F605028C28EB2"/>
  </w:style>
  <w:style w:type="paragraph" w:customStyle="1" w:styleId="98B8CD3CF45F488BAB9355CE2E35D2F0">
    <w:name w:val="98B8CD3CF45F488BAB9355CE2E35D2F0"/>
  </w:style>
  <w:style w:type="paragraph" w:customStyle="1" w:styleId="C73E3FB19CFD4AA88F39AFD84DE950CA">
    <w:name w:val="C73E3FB19CFD4AA88F39AFD84DE950CA"/>
  </w:style>
  <w:style w:type="paragraph" w:customStyle="1" w:styleId="ACA87FD967434B19A91A46EA7ECAE8AA">
    <w:name w:val="ACA87FD967434B19A91A46EA7ECAE8AA"/>
  </w:style>
  <w:style w:type="paragraph" w:customStyle="1" w:styleId="3CCE5375BBB6418CBFA81EDB26D0D555">
    <w:name w:val="3CCE5375BBB6418CBFA81EDB26D0D555"/>
  </w:style>
  <w:style w:type="paragraph" w:customStyle="1" w:styleId="1D272B9D141E4E2FB3713A9A77C89743">
    <w:name w:val="1D272B9D141E4E2FB3713A9A77C89743"/>
  </w:style>
  <w:style w:type="paragraph" w:customStyle="1" w:styleId="49F4F03977114601AE9A5CB01D2A76E5">
    <w:name w:val="49F4F03977114601AE9A5CB01D2A76E5"/>
  </w:style>
  <w:style w:type="paragraph" w:customStyle="1" w:styleId="338B1ED36B194A16AE7F2053567BD25B">
    <w:name w:val="338B1ED36B194A16AE7F2053567BD25B"/>
  </w:style>
  <w:style w:type="paragraph" w:customStyle="1" w:styleId="9F206A2E3CDC4A3BB427C17606CD25DC">
    <w:name w:val="9F206A2E3CDC4A3BB427C17606CD25DC"/>
  </w:style>
  <w:style w:type="paragraph" w:customStyle="1" w:styleId="3046BBBFF7E44A0E895C5A19343AC26A">
    <w:name w:val="3046BBBFF7E44A0E895C5A19343AC26A"/>
  </w:style>
  <w:style w:type="paragraph" w:customStyle="1" w:styleId="0F262031126A49E6ABD68123476E8B0B">
    <w:name w:val="0F262031126A49E6ABD68123476E8B0B"/>
  </w:style>
  <w:style w:type="paragraph" w:customStyle="1" w:styleId="B9BF81C0223341D0BB2B822B054B2EE3">
    <w:name w:val="B9BF81C0223341D0BB2B822B054B2EE3"/>
  </w:style>
  <w:style w:type="paragraph" w:customStyle="1" w:styleId="188EC82FD8D64736AC4B2CD3276E72BA">
    <w:name w:val="188EC82FD8D64736AC4B2CD3276E72BA"/>
  </w:style>
  <w:style w:type="paragraph" w:customStyle="1" w:styleId="8F4F300E16514203AE4072396E0B9D26">
    <w:name w:val="8F4F300E16514203AE4072396E0B9D26"/>
  </w:style>
  <w:style w:type="paragraph" w:customStyle="1" w:styleId="2ECC9B1C5FD74D0785A1B36B2A513CED">
    <w:name w:val="2ECC9B1C5FD74D0785A1B36B2A513CED"/>
  </w:style>
  <w:style w:type="paragraph" w:customStyle="1" w:styleId="745DF75D80184C43A3F22F6480DA4744">
    <w:name w:val="745DF75D80184C43A3F22F6480DA4744"/>
  </w:style>
  <w:style w:type="paragraph" w:customStyle="1" w:styleId="0053EEBDC95B4BA9B7E9E98A4512F507">
    <w:name w:val="0053EEBDC95B4BA9B7E9E98A4512F507"/>
  </w:style>
  <w:style w:type="paragraph" w:customStyle="1" w:styleId="4D71D57E965C4EC3B970178CAD83E9D7">
    <w:name w:val="4D71D57E965C4EC3B970178CAD83E9D7"/>
    <w:rsid w:val="000A7F5F"/>
  </w:style>
  <w:style w:type="paragraph" w:customStyle="1" w:styleId="C8405279B0E74BEA91B6DA3DC04416BD">
    <w:name w:val="C8405279B0E74BEA91B6DA3DC04416BD"/>
    <w:rsid w:val="000A7F5F"/>
  </w:style>
  <w:style w:type="paragraph" w:customStyle="1" w:styleId="29A3C5E9B4244C22B64724AEC7E30BCA">
    <w:name w:val="29A3C5E9B4244C22B64724AEC7E30BCA"/>
    <w:rsid w:val="000A7F5F"/>
  </w:style>
  <w:style w:type="paragraph" w:customStyle="1" w:styleId="4640428A89F0420C83A906DF6B072744">
    <w:name w:val="4640428A89F0420C83A906DF6B072744"/>
    <w:rsid w:val="000A7F5F"/>
  </w:style>
  <w:style w:type="paragraph" w:customStyle="1" w:styleId="B99299A8157246899172F90B57075D3E">
    <w:name w:val="B99299A8157246899172F90B57075D3E"/>
    <w:rsid w:val="000A7F5F"/>
  </w:style>
  <w:style w:type="paragraph" w:customStyle="1" w:styleId="44977D3FDDC24FE18560DC541EED8D64">
    <w:name w:val="44977D3FDDC24FE18560DC541EED8D64"/>
    <w:rsid w:val="000A7F5F"/>
  </w:style>
  <w:style w:type="paragraph" w:customStyle="1" w:styleId="3343E17438B04DF294F69AB8D53CFF60">
    <w:name w:val="3343E17438B04DF294F69AB8D53CFF60"/>
    <w:rsid w:val="000A7F5F"/>
  </w:style>
  <w:style w:type="paragraph" w:customStyle="1" w:styleId="1A529B390E5F4D789BC7B0C17EE2496F">
    <w:name w:val="1A529B390E5F4D789BC7B0C17EE2496F"/>
    <w:rsid w:val="000A7F5F"/>
  </w:style>
  <w:style w:type="paragraph" w:customStyle="1" w:styleId="4660C9D8D6DD4AD691FA95628FD673C4">
    <w:name w:val="4660C9D8D6DD4AD691FA95628FD673C4"/>
    <w:rsid w:val="000A7F5F"/>
  </w:style>
  <w:style w:type="paragraph" w:customStyle="1" w:styleId="2955615473184A9B94D1F34B548B291B">
    <w:name w:val="2955615473184A9B94D1F34B548B291B"/>
    <w:rsid w:val="000A7F5F"/>
  </w:style>
  <w:style w:type="paragraph" w:customStyle="1" w:styleId="BEDC5420C0F0496AB15E19D861A5B34B">
    <w:name w:val="BEDC5420C0F0496AB15E19D861A5B34B"/>
    <w:rsid w:val="000A7F5F"/>
  </w:style>
  <w:style w:type="paragraph" w:customStyle="1" w:styleId="06BD1CB6554C48E59359EBB7A010EB51">
    <w:name w:val="06BD1CB6554C48E59359EBB7A010EB51"/>
    <w:rsid w:val="000A7F5F"/>
  </w:style>
  <w:style w:type="paragraph" w:customStyle="1" w:styleId="966B63F8BC0E41A9A452218F3B3816CC">
    <w:name w:val="966B63F8BC0E41A9A452218F3B3816CC"/>
    <w:rsid w:val="000A7F5F"/>
  </w:style>
  <w:style w:type="paragraph" w:customStyle="1" w:styleId="42CD4990F9C14E78AD7E4EA02DC3C19C">
    <w:name w:val="42CD4990F9C14E78AD7E4EA02DC3C19C"/>
    <w:rsid w:val="000A7F5F"/>
  </w:style>
  <w:style w:type="paragraph" w:customStyle="1" w:styleId="C738C9255E474404AB73DB4A6C008931">
    <w:name w:val="C738C9255E474404AB73DB4A6C008931"/>
    <w:rsid w:val="000A7F5F"/>
  </w:style>
  <w:style w:type="paragraph" w:customStyle="1" w:styleId="AC9B86E82D364ECFA8D6F2D2BFD83471">
    <w:name w:val="AC9B86E82D364ECFA8D6F2D2BFD83471"/>
    <w:rsid w:val="000A7F5F"/>
  </w:style>
  <w:style w:type="paragraph" w:customStyle="1" w:styleId="76EC9F09B0F948F285468D89B09CD349">
    <w:name w:val="76EC9F09B0F948F285468D89B09CD349"/>
    <w:rsid w:val="000A7F5F"/>
  </w:style>
  <w:style w:type="paragraph" w:customStyle="1" w:styleId="5795DCCAAE134E308A4B732B7E3CF071">
    <w:name w:val="5795DCCAAE134E308A4B732B7E3CF071"/>
    <w:rsid w:val="000A7F5F"/>
  </w:style>
  <w:style w:type="paragraph" w:customStyle="1" w:styleId="1CADB21E07C04AF8B6F97039A9E106FC">
    <w:name w:val="1CADB21E07C04AF8B6F97039A9E106FC"/>
    <w:rsid w:val="000A7F5F"/>
  </w:style>
  <w:style w:type="paragraph" w:customStyle="1" w:styleId="1D65C39B00AC470CA73E5B4B2923D20A">
    <w:name w:val="1D65C39B00AC470CA73E5B4B2923D20A"/>
    <w:rsid w:val="000A7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7181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roemmele</dc:creator>
  <cp:lastModifiedBy>luke roemmele</cp:lastModifiedBy>
  <cp:revision>15</cp:revision>
  <cp:lastPrinted>2018-07-11T18:32:00Z</cp:lastPrinted>
  <dcterms:created xsi:type="dcterms:W3CDTF">2018-07-07T21:32:00Z</dcterms:created>
  <dcterms:modified xsi:type="dcterms:W3CDTF">2018-07-13T01:12:00Z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